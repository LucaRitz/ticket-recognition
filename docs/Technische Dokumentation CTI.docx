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14:paraId="464C4235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02245136" w14:textId="79114284" w:rsidR="005479A4" w:rsidRPr="005E3C39" w:rsidRDefault="00F904B4" w:rsidP="00F904B4">
            <w:pPr>
              <w:pStyle w:val="Tite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1A7EF" wp14:editId="5A04378A">
                  <wp:extent cx="4844143" cy="337947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51" t="10803" r="9355" b="8377"/>
                          <a:stretch/>
                        </pic:blipFill>
                        <pic:spPr bwMode="auto">
                          <a:xfrm>
                            <a:off x="0" y="0"/>
                            <a:ext cx="4844893" cy="3379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14:paraId="0C2EC856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7694D0EE" w14:textId="27FCBCDA" w:rsidR="009F5BCC" w:rsidRPr="005E3C39" w:rsidRDefault="000A19C0" w:rsidP="009F5BCC">
            <w:pPr>
              <w:pStyle w:val="Titel"/>
            </w:pPr>
            <w:r>
              <w:t>Technische Dokumentation</w:t>
            </w:r>
            <w:r w:rsidR="00BB0E18">
              <w:t xml:space="preserve"> </w:t>
            </w:r>
            <w:r w:rsidR="00B43D38">
              <w:t>CTI</w:t>
            </w:r>
          </w:p>
          <w:p w14:paraId="46203DF6" w14:textId="77777777" w:rsidR="009F5BCC" w:rsidRPr="005E3C39" w:rsidRDefault="009F5BCC" w:rsidP="009F5BCC">
            <w:pPr>
              <w:pStyle w:val="Untertitel"/>
            </w:pPr>
          </w:p>
          <w:p w14:paraId="5DF5D7D0" w14:textId="77777777" w:rsidR="009F5BCC" w:rsidRDefault="009F5BCC" w:rsidP="009F5BCC">
            <w:pPr>
              <w:rPr>
                <w:b/>
              </w:rPr>
            </w:pPr>
          </w:p>
          <w:p w14:paraId="3B653169" w14:textId="77777777" w:rsidR="00C92B28" w:rsidRDefault="00C92B28" w:rsidP="009F5BCC">
            <w:pPr>
              <w:rPr>
                <w:b/>
              </w:rPr>
            </w:pPr>
          </w:p>
          <w:p w14:paraId="342563BC" w14:textId="77777777" w:rsidR="00C92B28" w:rsidRDefault="00B43D38" w:rsidP="009F5BCC">
            <w:pPr>
              <w:rPr>
                <w:b/>
              </w:rPr>
            </w:pPr>
            <w:r>
              <w:rPr>
                <w:b/>
              </w:rPr>
              <w:t>Projektteam 10</w:t>
            </w:r>
          </w:p>
          <w:p w14:paraId="196FEDEE" w14:textId="77777777" w:rsidR="00C92B28" w:rsidRDefault="00C92B28" w:rsidP="009F5BCC">
            <w:pPr>
              <w:rPr>
                <w:b/>
              </w:rPr>
            </w:pPr>
          </w:p>
          <w:p w14:paraId="760773A3" w14:textId="77777777" w:rsidR="00B43D38" w:rsidRDefault="00B43D38" w:rsidP="009F5BCC">
            <w:pPr>
              <w:rPr>
                <w:b/>
              </w:rPr>
            </w:pPr>
            <w:r>
              <w:rPr>
                <w:b/>
              </w:rPr>
              <w:t>Lukas Seglias</w:t>
            </w:r>
          </w:p>
          <w:p w14:paraId="16EC2C8D" w14:textId="77777777" w:rsidR="00C92B28" w:rsidRDefault="00B43D38" w:rsidP="009F5BCC">
            <w:pPr>
              <w:rPr>
                <w:b/>
              </w:rPr>
            </w:pPr>
            <w:r>
              <w:rPr>
                <w:b/>
              </w:rPr>
              <w:t>Luca Ritz</w:t>
            </w:r>
          </w:p>
          <w:p w14:paraId="7D75EC45" w14:textId="77777777" w:rsidR="00C92B28" w:rsidRPr="005E3C39" w:rsidRDefault="00C92B28" w:rsidP="009F5BCC">
            <w:pPr>
              <w:rPr>
                <w:b/>
              </w:rPr>
            </w:pPr>
          </w:p>
          <w:p w14:paraId="2FF6051C" w14:textId="718DC41D" w:rsidR="009F5BCC" w:rsidRPr="005E3C39" w:rsidRDefault="009568E7" w:rsidP="009F5BCC">
            <w:pPr>
              <w:rPr>
                <w:b/>
              </w:rPr>
            </w:pPr>
            <w:r>
              <w:rPr>
                <w:b/>
              </w:rPr>
              <w:t xml:space="preserve">V. </w:t>
            </w:r>
            <w:r w:rsidR="00C041BE">
              <w:rPr>
                <w:b/>
              </w:rPr>
              <w:t>1</w:t>
            </w:r>
            <w:r>
              <w:rPr>
                <w:b/>
              </w:rPr>
              <w:t>.</w:t>
            </w:r>
            <w:r w:rsidR="00C041BE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C041BE">
              <w:rPr>
                <w:b/>
              </w:rPr>
              <w:t>30</w:t>
            </w:r>
            <w:r>
              <w:rPr>
                <w:b/>
              </w:rPr>
              <w:t>.</w:t>
            </w:r>
            <w:r w:rsidR="00783A7C">
              <w:rPr>
                <w:b/>
              </w:rPr>
              <w:t>1</w:t>
            </w:r>
            <w:r w:rsidR="00C041BE">
              <w:rPr>
                <w:b/>
              </w:rPr>
              <w:t>1</w:t>
            </w:r>
            <w:r>
              <w:rPr>
                <w:b/>
              </w:rPr>
              <w:t>.2019</w:t>
            </w:r>
          </w:p>
        </w:tc>
      </w:tr>
      <w:tr w:rsidR="009F5BCC" w:rsidRPr="005E3C39" w14:paraId="31FDA12D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9C83174" w14:textId="77777777"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101E2169" w14:textId="77777777" w:rsidR="00A02D37" w:rsidRPr="005E3C39" w:rsidRDefault="0016521D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>
              <w:rPr>
                <w:noProof/>
                <w:color w:val="697D91"/>
                <w:szCs w:val="19"/>
              </w:rPr>
              <w:t>Departement für 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14:paraId="6EF46CC5" w14:textId="77777777" w:rsidR="009F5BCC" w:rsidRPr="005E3C39" w:rsidRDefault="00E938E3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6A1D0C7E" w14:textId="77777777"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7775331C" w14:textId="77777777"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14:paraId="6636A43E" w14:textId="77777777" w:rsidR="00796682" w:rsidRPr="005E3C39" w:rsidRDefault="00796682"/>
    <w:p w14:paraId="5947CE17" w14:textId="77777777" w:rsidR="004F7B96" w:rsidRPr="005E3C39" w:rsidRDefault="004F7B96"/>
    <w:p w14:paraId="5FF3510F" w14:textId="3AEEB0A6" w:rsidR="000A19C0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 w:rsidRPr="009568E7">
        <w:rPr>
          <w:lang w:val="de-CH"/>
        </w:rPr>
        <w:instrText xml:space="preserve"> TOC \o "1-1" \h \z \t "</w:instrText>
      </w:r>
      <w:r>
        <w:instrText xml:space="preserve">Überschrift 2;2;Überschrift 3;3;Überschrift 4;4;Überschrift 5;5" </w:instrText>
      </w:r>
      <w:r>
        <w:fldChar w:fldCharType="separate"/>
      </w:r>
      <w:hyperlink w:anchor="_Toc27147534" w:history="1">
        <w:r w:rsidR="000A19C0" w:rsidRPr="00FF6BD1">
          <w:rPr>
            <w:rStyle w:val="Hyperlink"/>
            <w:noProof/>
          </w:rPr>
          <w:t>1</w:t>
        </w:r>
        <w:r w:rsidR="000A19C0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0A19C0" w:rsidRPr="00FF6BD1">
          <w:rPr>
            <w:rStyle w:val="Hyperlink"/>
            <w:noProof/>
          </w:rPr>
          <w:t>Zweck des Dokuments</w:t>
        </w:r>
        <w:r w:rsidR="000A19C0">
          <w:rPr>
            <w:noProof/>
            <w:webHidden/>
          </w:rPr>
          <w:tab/>
        </w:r>
        <w:r w:rsidR="000A19C0">
          <w:rPr>
            <w:noProof/>
            <w:webHidden/>
          </w:rPr>
          <w:fldChar w:fldCharType="begin"/>
        </w:r>
        <w:r w:rsidR="000A19C0">
          <w:rPr>
            <w:noProof/>
            <w:webHidden/>
          </w:rPr>
          <w:instrText xml:space="preserve"> PAGEREF _Toc27147534 \h </w:instrText>
        </w:r>
        <w:r w:rsidR="000A19C0">
          <w:rPr>
            <w:noProof/>
            <w:webHidden/>
          </w:rPr>
        </w:r>
        <w:r w:rsidR="000A19C0">
          <w:rPr>
            <w:noProof/>
            <w:webHidden/>
          </w:rPr>
          <w:fldChar w:fldCharType="separate"/>
        </w:r>
        <w:r w:rsidR="000A19C0">
          <w:rPr>
            <w:noProof/>
            <w:webHidden/>
          </w:rPr>
          <w:t>3</w:t>
        </w:r>
        <w:r w:rsidR="000A19C0">
          <w:rPr>
            <w:noProof/>
            <w:webHidden/>
          </w:rPr>
          <w:fldChar w:fldCharType="end"/>
        </w:r>
      </w:hyperlink>
    </w:p>
    <w:p w14:paraId="14798BE9" w14:textId="0A8A36F9" w:rsidR="000A19C0" w:rsidRDefault="000A19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7147535" w:history="1">
        <w:r w:rsidRPr="00FF6BD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FF6BD1">
          <w:rPr>
            <w:rStyle w:val="Hyperlink"/>
            <w:noProof/>
          </w:rPr>
          <w:t>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F92CDC" w14:textId="7AABE5BE" w:rsidR="000A19C0" w:rsidRDefault="000A19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7147536" w:history="1">
        <w:r w:rsidRPr="00FF6BD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FF6BD1">
          <w:rPr>
            <w:rStyle w:val="Hyperlink"/>
            <w:noProof/>
          </w:rPr>
          <w:t>Projektzielsetzung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3AA4C7" w14:textId="13CB7321" w:rsidR="000A19C0" w:rsidRDefault="000A19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7147537" w:history="1">
        <w:r w:rsidRPr="00FF6BD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FF6BD1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D02A41" w14:textId="503F683F" w:rsidR="000A19C0" w:rsidRDefault="000A19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7147538" w:history="1">
        <w:r w:rsidRPr="00FF6BD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FF6BD1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1CFCA" w14:textId="26056B0E" w:rsidR="000A19C0" w:rsidRDefault="000A19C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27147539" w:history="1">
        <w:r w:rsidRPr="00FF6BD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FF6BD1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_Toc27147539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059BB7" w14:textId="56BD397F" w:rsidR="006312CC" w:rsidRPr="005E3C39" w:rsidRDefault="00901AFC">
      <w:r>
        <w:fldChar w:fldCharType="end"/>
      </w:r>
    </w:p>
    <w:p w14:paraId="5D33AB32" w14:textId="77777777" w:rsidR="006312CC" w:rsidRPr="005E3C39" w:rsidRDefault="006312CC" w:rsidP="007050ED">
      <w:pPr>
        <w:pStyle w:val="berschrift1"/>
      </w:pPr>
      <w:r w:rsidRPr="005E3C39">
        <w:br w:type="page"/>
      </w:r>
      <w:bookmarkStart w:id="1" w:name="_Toc27147534"/>
      <w:r w:rsidR="00BB0E18">
        <w:lastRenderedPageBreak/>
        <w:t>Zweck des Dokuments</w:t>
      </w:r>
      <w:bookmarkEnd w:id="1"/>
    </w:p>
    <w:p w14:paraId="223B96B3" w14:textId="299673B3" w:rsidR="001C4B4E" w:rsidRPr="005E3C39" w:rsidRDefault="00BB0E18" w:rsidP="001C4B4E">
      <w:r>
        <w:t>Dieses Dokument beschreib</w:t>
      </w:r>
      <w:r w:rsidR="00C92B28">
        <w:t xml:space="preserve">t die </w:t>
      </w:r>
      <w:r w:rsidR="000A19C0">
        <w:t xml:space="preserve">technische Umsetzung des </w:t>
      </w:r>
      <w:r w:rsidR="00ED3A9B">
        <w:t>Projekt</w:t>
      </w:r>
      <w:r w:rsidR="000A19C0">
        <w:t>s</w:t>
      </w:r>
      <w:r w:rsidR="00ED3A9B">
        <w:t xml:space="preserve"> CTI</w:t>
      </w:r>
      <w:r w:rsidR="00C92B28">
        <w:t>.</w:t>
      </w:r>
    </w:p>
    <w:p w14:paraId="63111C54" w14:textId="67D491FA" w:rsidR="001C4B4E" w:rsidRPr="005E3C39" w:rsidRDefault="00A32086" w:rsidP="001C4B4E">
      <w:pPr>
        <w:pStyle w:val="berschrift1"/>
      </w:pPr>
      <w:r>
        <w:t>Projektstruktur</w:t>
      </w:r>
    </w:p>
    <w:p w14:paraId="7EF3C1B9" w14:textId="3D75181C" w:rsidR="00A32086" w:rsidRDefault="00A32086" w:rsidP="00A32086">
      <w:pPr>
        <w:pStyle w:val="berschrift1"/>
      </w:pPr>
      <w:r>
        <w:t>Matching</w:t>
      </w:r>
    </w:p>
    <w:p w14:paraId="502ACF53" w14:textId="13BB662E" w:rsidR="00A32086" w:rsidRPr="00A32086" w:rsidRDefault="00A32086" w:rsidP="00A32086">
      <w:pPr>
        <w:pStyle w:val="berschrift1"/>
      </w:pPr>
      <w:r>
        <w:t>Extraktion</w:t>
      </w:r>
      <w:bookmarkStart w:id="2" w:name="_GoBack"/>
      <w:bookmarkEnd w:id="2"/>
    </w:p>
    <w:p w14:paraId="4DF6E177" w14:textId="4497EE51" w:rsidR="00511D21" w:rsidRDefault="00027C0A" w:rsidP="00511D21">
      <w:pPr>
        <w:pStyle w:val="berschrift1"/>
      </w:pPr>
      <w:bookmarkStart w:id="3" w:name="_Toc27147537"/>
      <w:r>
        <w:t>Glossar</w:t>
      </w:r>
      <w:bookmarkEnd w:id="3"/>
    </w:p>
    <w:tbl>
      <w:tblPr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406"/>
        <w:gridCol w:w="7051"/>
      </w:tblGrid>
      <w:tr w:rsidR="00890B65" w14:paraId="35481D64" w14:textId="77777777" w:rsidTr="00890B65">
        <w:tc>
          <w:tcPr>
            <w:tcW w:w="1272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03E2BC96" w14:textId="6395C5CE" w:rsidR="00890B65" w:rsidRPr="00DD0D5E" w:rsidRDefault="00890B65" w:rsidP="00514E2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Begriff</w:t>
            </w:r>
          </w:p>
        </w:tc>
        <w:tc>
          <w:tcPr>
            <w:tcW w:w="3728" w:type="pct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54896081" w14:textId="07592EAE" w:rsidR="00890B65" w:rsidRPr="00DD0D5E" w:rsidRDefault="00890B65" w:rsidP="00514E2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Beschreibung</w:t>
            </w:r>
          </w:p>
        </w:tc>
      </w:tr>
      <w:tr w:rsidR="00890B65" w14:paraId="3C80FB4F" w14:textId="77777777" w:rsidTr="00890B65">
        <w:tc>
          <w:tcPr>
            <w:tcW w:w="1272" w:type="pct"/>
            <w:shd w:val="clear" w:color="auto" w:fill="auto"/>
          </w:tcPr>
          <w:p w14:paraId="2A9C47B7" w14:textId="59C42A8B" w:rsidR="00890B65" w:rsidRPr="00DD0D5E" w:rsidRDefault="001A3A8F" w:rsidP="00514E20">
            <w:pPr>
              <w:rPr>
                <w:b/>
                <w:bCs/>
              </w:rPr>
            </w:pPr>
            <w:r>
              <w:rPr>
                <w:b/>
                <w:bCs/>
              </w:rPr>
              <w:t>CTI</w:t>
            </w:r>
          </w:p>
        </w:tc>
        <w:tc>
          <w:tcPr>
            <w:tcW w:w="3728" w:type="pct"/>
            <w:shd w:val="clear" w:color="auto" w:fill="auto"/>
          </w:tcPr>
          <w:p w14:paraId="41B79FF9" w14:textId="10B05322" w:rsidR="00890B65" w:rsidRDefault="001A3A8F" w:rsidP="00514E20">
            <w:r>
              <w:t>Computerunterstützte</w:t>
            </w:r>
            <w:r w:rsidR="006145A7">
              <w:t xml:space="preserve"> Ticketerkennung und Informationsextraktion</w:t>
            </w:r>
          </w:p>
        </w:tc>
      </w:tr>
    </w:tbl>
    <w:p w14:paraId="139E7B49" w14:textId="77777777" w:rsidR="00890B65" w:rsidRPr="00890B65" w:rsidRDefault="00890B65" w:rsidP="00890B65"/>
    <w:p w14:paraId="392DF8E8" w14:textId="6C143FD7" w:rsidR="00BC4DD4" w:rsidRDefault="00511D21" w:rsidP="00BC4DD4">
      <w:pPr>
        <w:pStyle w:val="berschrift1"/>
      </w:pPr>
      <w:bookmarkStart w:id="4" w:name="_Toc27147538"/>
      <w:r w:rsidRPr="005E3C39">
        <w:t>Anhang</w:t>
      </w:r>
      <w:bookmarkEnd w:id="4"/>
    </w:p>
    <w:p w14:paraId="4B225E8E" w14:textId="77777777" w:rsidR="006D6738" w:rsidRPr="005E3C39" w:rsidRDefault="00511D21" w:rsidP="00511D21">
      <w:pPr>
        <w:pStyle w:val="berschrift1"/>
      </w:pPr>
      <w:bookmarkStart w:id="5" w:name="_Toc27147539"/>
      <w:r w:rsidRPr="005E3C39">
        <w:t>Versionskontrolle</w:t>
      </w:r>
      <w:bookmarkEnd w:id="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14:paraId="181189B6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092525E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86E9F64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6E57E7F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D3291D5" w14:textId="77777777"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14:paraId="5F2FB8B9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3DCC795" w14:textId="7FFAA4E7" w:rsidR="00511D21" w:rsidRPr="005E3C39" w:rsidRDefault="00511D21" w:rsidP="00C6727C"/>
        </w:tc>
        <w:tc>
          <w:tcPr>
            <w:tcW w:w="1828" w:type="dxa"/>
            <w:shd w:val="clear" w:color="auto" w:fill="E6E6E6"/>
          </w:tcPr>
          <w:p w14:paraId="77E18F5E" w14:textId="0F711336" w:rsidR="00511D21" w:rsidRPr="005E3C39" w:rsidRDefault="00511D21" w:rsidP="00C6727C"/>
        </w:tc>
        <w:tc>
          <w:tcPr>
            <w:tcW w:w="4055" w:type="dxa"/>
            <w:shd w:val="clear" w:color="auto" w:fill="E6E6E6"/>
          </w:tcPr>
          <w:p w14:paraId="23460D40" w14:textId="77EB0D7B" w:rsidR="00511D21" w:rsidRPr="005E3C39" w:rsidRDefault="00511D21" w:rsidP="00C6727C"/>
        </w:tc>
        <w:tc>
          <w:tcPr>
            <w:tcW w:w="2367" w:type="dxa"/>
            <w:shd w:val="clear" w:color="auto" w:fill="E6E6E6"/>
          </w:tcPr>
          <w:p w14:paraId="51770CB7" w14:textId="25E5B204" w:rsidR="00511D21" w:rsidRPr="005E3C39" w:rsidRDefault="00511D21" w:rsidP="00C6727C"/>
        </w:tc>
      </w:tr>
    </w:tbl>
    <w:p w14:paraId="3EFEED51" w14:textId="77777777"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1220" w14:textId="77777777" w:rsidR="00897239" w:rsidRDefault="00897239" w:rsidP="006312E0">
      <w:pPr>
        <w:spacing w:line="240" w:lineRule="auto"/>
      </w:pPr>
      <w:r>
        <w:separator/>
      </w:r>
    </w:p>
  </w:endnote>
  <w:endnote w:type="continuationSeparator" w:id="0">
    <w:p w14:paraId="7ACBF000" w14:textId="77777777" w:rsidR="00897239" w:rsidRDefault="00897239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5B8A" w14:textId="77777777" w:rsidR="00A97650" w:rsidRDefault="00A976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A76D" w14:textId="77777777" w:rsidR="00A97650" w:rsidRPr="00052655" w:rsidRDefault="00A97650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49820674" wp14:editId="1C3E75AC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2BC8" w14:textId="77777777" w:rsidR="00A97650" w:rsidRPr="003B1648" w:rsidRDefault="00A97650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2067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" o:allowoverlap="f" stroked="f">
              <v:textbox inset="0,0,0,0">
                <w:txbxContent>
                  <w:p w14:paraId="3AE32BC8" w14:textId="77777777" w:rsidR="00A97650" w:rsidRPr="003B1648" w:rsidRDefault="00A97650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2E6FA" w14:textId="77777777" w:rsidR="00A97650" w:rsidRDefault="00A976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E4C68" w14:textId="77777777" w:rsidR="00897239" w:rsidRDefault="00897239" w:rsidP="006312E0">
      <w:pPr>
        <w:spacing w:line="240" w:lineRule="auto"/>
      </w:pPr>
    </w:p>
  </w:footnote>
  <w:footnote w:type="continuationSeparator" w:id="0">
    <w:p w14:paraId="0501B607" w14:textId="77777777" w:rsidR="00897239" w:rsidRDefault="00897239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0EBC7" w14:textId="77777777" w:rsidR="00A97650" w:rsidRDefault="00A976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9828" w14:textId="77777777" w:rsidR="00A97650" w:rsidRPr="001F1B9C" w:rsidRDefault="00A97650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1F0BC198" wp14:editId="210EA2A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0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0A445" w14:textId="77777777" w:rsidR="00A97650" w:rsidRDefault="00A97650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2334FFAF" wp14:editId="434198E4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0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46934522" wp14:editId="1AD00F2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 w15:restartNumberingAfterBreak="0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F1444E"/>
    <w:multiLevelType w:val="hybridMultilevel"/>
    <w:tmpl w:val="5BE84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 w15:restartNumberingAfterBreak="0">
    <w:nsid w:val="3E3666AD"/>
    <w:multiLevelType w:val="hybridMultilevel"/>
    <w:tmpl w:val="7FA42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 w15:restartNumberingAfterBreak="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5E704D2"/>
    <w:multiLevelType w:val="hybridMultilevel"/>
    <w:tmpl w:val="2A4AE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E703E3"/>
    <w:multiLevelType w:val="hybridMultilevel"/>
    <w:tmpl w:val="A7DC55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6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2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6"/>
  </w:num>
  <w:num w:numId="19">
    <w:abstractNumId w:val="24"/>
  </w:num>
  <w:num w:numId="20">
    <w:abstractNumId w:val="37"/>
  </w:num>
  <w:num w:numId="21">
    <w:abstractNumId w:val="39"/>
  </w:num>
  <w:num w:numId="22">
    <w:abstractNumId w:val="16"/>
  </w:num>
  <w:num w:numId="23">
    <w:abstractNumId w:val="33"/>
  </w:num>
  <w:num w:numId="24">
    <w:abstractNumId w:val="28"/>
  </w:num>
  <w:num w:numId="25">
    <w:abstractNumId w:val="17"/>
  </w:num>
  <w:num w:numId="26">
    <w:abstractNumId w:val="25"/>
  </w:num>
  <w:num w:numId="27">
    <w:abstractNumId w:val="21"/>
  </w:num>
  <w:num w:numId="28">
    <w:abstractNumId w:val="35"/>
  </w:num>
  <w:num w:numId="29">
    <w:abstractNumId w:val="27"/>
  </w:num>
  <w:num w:numId="30">
    <w:abstractNumId w:val="13"/>
  </w:num>
  <w:num w:numId="31">
    <w:abstractNumId w:val="38"/>
  </w:num>
  <w:num w:numId="32">
    <w:abstractNumId w:val="34"/>
  </w:num>
  <w:num w:numId="33">
    <w:abstractNumId w:val="29"/>
  </w:num>
  <w:num w:numId="34">
    <w:abstractNumId w:val="11"/>
  </w:num>
  <w:num w:numId="35">
    <w:abstractNumId w:val="18"/>
  </w:num>
  <w:num w:numId="36">
    <w:abstractNumId w:val="22"/>
  </w:num>
  <w:num w:numId="37">
    <w:abstractNumId w:val="30"/>
  </w:num>
  <w:num w:numId="38">
    <w:abstractNumId w:val="23"/>
  </w:num>
  <w:num w:numId="39">
    <w:abstractNumId w:val="3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38"/>
    <w:rsid w:val="00000D3A"/>
    <w:rsid w:val="000012BA"/>
    <w:rsid w:val="000016C4"/>
    <w:rsid w:val="000031D6"/>
    <w:rsid w:val="00003CF0"/>
    <w:rsid w:val="00005A08"/>
    <w:rsid w:val="00005CB2"/>
    <w:rsid w:val="00011D02"/>
    <w:rsid w:val="00013DF2"/>
    <w:rsid w:val="00014E16"/>
    <w:rsid w:val="0001585E"/>
    <w:rsid w:val="00016437"/>
    <w:rsid w:val="00016E54"/>
    <w:rsid w:val="00021FE7"/>
    <w:rsid w:val="00027C0A"/>
    <w:rsid w:val="00033ACE"/>
    <w:rsid w:val="00035004"/>
    <w:rsid w:val="00035727"/>
    <w:rsid w:val="00052655"/>
    <w:rsid w:val="00052FAD"/>
    <w:rsid w:val="00057012"/>
    <w:rsid w:val="000620FA"/>
    <w:rsid w:val="0007108B"/>
    <w:rsid w:val="0007472B"/>
    <w:rsid w:val="00075C32"/>
    <w:rsid w:val="00077E20"/>
    <w:rsid w:val="00090965"/>
    <w:rsid w:val="000957F6"/>
    <w:rsid w:val="00095988"/>
    <w:rsid w:val="00095C44"/>
    <w:rsid w:val="000A19C0"/>
    <w:rsid w:val="000A547B"/>
    <w:rsid w:val="000A59A0"/>
    <w:rsid w:val="000B3CD7"/>
    <w:rsid w:val="000B6290"/>
    <w:rsid w:val="000C07D0"/>
    <w:rsid w:val="000C17ED"/>
    <w:rsid w:val="000C22B1"/>
    <w:rsid w:val="000C3320"/>
    <w:rsid w:val="000C3A02"/>
    <w:rsid w:val="000C5F23"/>
    <w:rsid w:val="000D06EE"/>
    <w:rsid w:val="000D3D9C"/>
    <w:rsid w:val="000D44F2"/>
    <w:rsid w:val="000E29F5"/>
    <w:rsid w:val="000E3DD2"/>
    <w:rsid w:val="000E562F"/>
    <w:rsid w:val="000F013A"/>
    <w:rsid w:val="000F1511"/>
    <w:rsid w:val="000F1B5D"/>
    <w:rsid w:val="000F3789"/>
    <w:rsid w:val="000F66D9"/>
    <w:rsid w:val="000F7272"/>
    <w:rsid w:val="00100B8E"/>
    <w:rsid w:val="00100C26"/>
    <w:rsid w:val="00101548"/>
    <w:rsid w:val="00103571"/>
    <w:rsid w:val="00106060"/>
    <w:rsid w:val="00111FDD"/>
    <w:rsid w:val="00112357"/>
    <w:rsid w:val="001215C7"/>
    <w:rsid w:val="00124498"/>
    <w:rsid w:val="00140179"/>
    <w:rsid w:val="00140FE8"/>
    <w:rsid w:val="001415EF"/>
    <w:rsid w:val="001446DE"/>
    <w:rsid w:val="001471E3"/>
    <w:rsid w:val="00147605"/>
    <w:rsid w:val="0015023D"/>
    <w:rsid w:val="00150BD9"/>
    <w:rsid w:val="001536D5"/>
    <w:rsid w:val="00153827"/>
    <w:rsid w:val="0015408E"/>
    <w:rsid w:val="00163695"/>
    <w:rsid w:val="00164A9F"/>
    <w:rsid w:val="0016521D"/>
    <w:rsid w:val="00170D9E"/>
    <w:rsid w:val="001710A9"/>
    <w:rsid w:val="0017327B"/>
    <w:rsid w:val="00174DF0"/>
    <w:rsid w:val="00176DF1"/>
    <w:rsid w:val="00177933"/>
    <w:rsid w:val="001A27FF"/>
    <w:rsid w:val="001A3A8F"/>
    <w:rsid w:val="001A49D6"/>
    <w:rsid w:val="001B0F1A"/>
    <w:rsid w:val="001B2802"/>
    <w:rsid w:val="001B41F2"/>
    <w:rsid w:val="001B7A37"/>
    <w:rsid w:val="001C4B4E"/>
    <w:rsid w:val="001D421F"/>
    <w:rsid w:val="001D69BD"/>
    <w:rsid w:val="001D76D2"/>
    <w:rsid w:val="001D79E0"/>
    <w:rsid w:val="001E0286"/>
    <w:rsid w:val="001E36E3"/>
    <w:rsid w:val="001E3EF4"/>
    <w:rsid w:val="001E7B5C"/>
    <w:rsid w:val="001F0F2A"/>
    <w:rsid w:val="001F1B9C"/>
    <w:rsid w:val="001F42A3"/>
    <w:rsid w:val="00201468"/>
    <w:rsid w:val="00202B43"/>
    <w:rsid w:val="00204BA9"/>
    <w:rsid w:val="00205159"/>
    <w:rsid w:val="002109D4"/>
    <w:rsid w:val="0021211B"/>
    <w:rsid w:val="00220F0E"/>
    <w:rsid w:val="00221BFD"/>
    <w:rsid w:val="00222E2E"/>
    <w:rsid w:val="00226920"/>
    <w:rsid w:val="00231247"/>
    <w:rsid w:val="00231267"/>
    <w:rsid w:val="002402F1"/>
    <w:rsid w:val="002502B0"/>
    <w:rsid w:val="002520BF"/>
    <w:rsid w:val="002572D5"/>
    <w:rsid w:val="002578E3"/>
    <w:rsid w:val="0026263C"/>
    <w:rsid w:val="00262E99"/>
    <w:rsid w:val="0026418C"/>
    <w:rsid w:val="00272FC3"/>
    <w:rsid w:val="00272FCC"/>
    <w:rsid w:val="00273C71"/>
    <w:rsid w:val="00283EAF"/>
    <w:rsid w:val="00290A71"/>
    <w:rsid w:val="00292417"/>
    <w:rsid w:val="00296E81"/>
    <w:rsid w:val="00297E39"/>
    <w:rsid w:val="00297F4D"/>
    <w:rsid w:val="002A03A5"/>
    <w:rsid w:val="002A0932"/>
    <w:rsid w:val="002A3906"/>
    <w:rsid w:val="002B0461"/>
    <w:rsid w:val="002B5DA5"/>
    <w:rsid w:val="002C3E52"/>
    <w:rsid w:val="002C48F4"/>
    <w:rsid w:val="002C545C"/>
    <w:rsid w:val="002D0997"/>
    <w:rsid w:val="002D2D82"/>
    <w:rsid w:val="002D3B6F"/>
    <w:rsid w:val="002E061A"/>
    <w:rsid w:val="002E2E97"/>
    <w:rsid w:val="002E455F"/>
    <w:rsid w:val="002E4F2E"/>
    <w:rsid w:val="002E6C41"/>
    <w:rsid w:val="002F0C4A"/>
    <w:rsid w:val="002F5691"/>
    <w:rsid w:val="003010C0"/>
    <w:rsid w:val="00301A95"/>
    <w:rsid w:val="00303192"/>
    <w:rsid w:val="003041BB"/>
    <w:rsid w:val="00310177"/>
    <w:rsid w:val="00310327"/>
    <w:rsid w:val="00314108"/>
    <w:rsid w:val="00314113"/>
    <w:rsid w:val="00314401"/>
    <w:rsid w:val="00314D27"/>
    <w:rsid w:val="003239A7"/>
    <w:rsid w:val="00323B0F"/>
    <w:rsid w:val="00327D33"/>
    <w:rsid w:val="0033009B"/>
    <w:rsid w:val="00332174"/>
    <w:rsid w:val="0034127B"/>
    <w:rsid w:val="0034224C"/>
    <w:rsid w:val="00343D68"/>
    <w:rsid w:val="00344F14"/>
    <w:rsid w:val="0034788D"/>
    <w:rsid w:val="003502BD"/>
    <w:rsid w:val="003557D3"/>
    <w:rsid w:val="00360BA5"/>
    <w:rsid w:val="003653F6"/>
    <w:rsid w:val="00370FFA"/>
    <w:rsid w:val="0037151D"/>
    <w:rsid w:val="00371A7B"/>
    <w:rsid w:val="00374B28"/>
    <w:rsid w:val="00374B91"/>
    <w:rsid w:val="00377485"/>
    <w:rsid w:val="00380DCC"/>
    <w:rsid w:val="00382A1A"/>
    <w:rsid w:val="003838FC"/>
    <w:rsid w:val="003B07F3"/>
    <w:rsid w:val="003B09F5"/>
    <w:rsid w:val="003B1648"/>
    <w:rsid w:val="003B3CDD"/>
    <w:rsid w:val="003B4580"/>
    <w:rsid w:val="003B50C0"/>
    <w:rsid w:val="003B5BA8"/>
    <w:rsid w:val="003B66F4"/>
    <w:rsid w:val="003B6E97"/>
    <w:rsid w:val="003C0DCB"/>
    <w:rsid w:val="003C48E0"/>
    <w:rsid w:val="003D4775"/>
    <w:rsid w:val="003D7C19"/>
    <w:rsid w:val="003E14BF"/>
    <w:rsid w:val="003E36F5"/>
    <w:rsid w:val="003F5097"/>
    <w:rsid w:val="003F5C1A"/>
    <w:rsid w:val="003F7E06"/>
    <w:rsid w:val="00407703"/>
    <w:rsid w:val="00411B70"/>
    <w:rsid w:val="004144A2"/>
    <w:rsid w:val="004145B2"/>
    <w:rsid w:val="00414CE5"/>
    <w:rsid w:val="00416C9D"/>
    <w:rsid w:val="004202F9"/>
    <w:rsid w:val="0042274F"/>
    <w:rsid w:val="00430D2E"/>
    <w:rsid w:val="004343ED"/>
    <w:rsid w:val="00437199"/>
    <w:rsid w:val="00441CD4"/>
    <w:rsid w:val="004431A6"/>
    <w:rsid w:val="00447A8A"/>
    <w:rsid w:val="00450E6C"/>
    <w:rsid w:val="00451B5C"/>
    <w:rsid w:val="00455BDA"/>
    <w:rsid w:val="00457384"/>
    <w:rsid w:val="00460B84"/>
    <w:rsid w:val="00462CB2"/>
    <w:rsid w:val="004638C2"/>
    <w:rsid w:val="00463AA0"/>
    <w:rsid w:val="00465146"/>
    <w:rsid w:val="00467531"/>
    <w:rsid w:val="00467C7F"/>
    <w:rsid w:val="00473FF2"/>
    <w:rsid w:val="0047470A"/>
    <w:rsid w:val="004771AB"/>
    <w:rsid w:val="004773B7"/>
    <w:rsid w:val="00484385"/>
    <w:rsid w:val="00484B33"/>
    <w:rsid w:val="004853D3"/>
    <w:rsid w:val="004860B3"/>
    <w:rsid w:val="00486B11"/>
    <w:rsid w:val="00487466"/>
    <w:rsid w:val="004945E6"/>
    <w:rsid w:val="004947D7"/>
    <w:rsid w:val="00495AD0"/>
    <w:rsid w:val="004A0680"/>
    <w:rsid w:val="004A257F"/>
    <w:rsid w:val="004A28AA"/>
    <w:rsid w:val="004A5307"/>
    <w:rsid w:val="004B27CE"/>
    <w:rsid w:val="004C1415"/>
    <w:rsid w:val="004C2E7A"/>
    <w:rsid w:val="004C4263"/>
    <w:rsid w:val="004C6634"/>
    <w:rsid w:val="004C68A2"/>
    <w:rsid w:val="004D0328"/>
    <w:rsid w:val="004D1854"/>
    <w:rsid w:val="004D1D52"/>
    <w:rsid w:val="004D3E5E"/>
    <w:rsid w:val="004D3F87"/>
    <w:rsid w:val="004D6F8F"/>
    <w:rsid w:val="004D7D20"/>
    <w:rsid w:val="004E24ED"/>
    <w:rsid w:val="004F0A04"/>
    <w:rsid w:val="004F1134"/>
    <w:rsid w:val="004F216A"/>
    <w:rsid w:val="004F72BB"/>
    <w:rsid w:val="004F75C2"/>
    <w:rsid w:val="004F7B96"/>
    <w:rsid w:val="00504F76"/>
    <w:rsid w:val="00511D21"/>
    <w:rsid w:val="005130C3"/>
    <w:rsid w:val="00514567"/>
    <w:rsid w:val="00514956"/>
    <w:rsid w:val="005162AE"/>
    <w:rsid w:val="005208D0"/>
    <w:rsid w:val="00520CA3"/>
    <w:rsid w:val="00521A28"/>
    <w:rsid w:val="00530949"/>
    <w:rsid w:val="00530C1C"/>
    <w:rsid w:val="0053118D"/>
    <w:rsid w:val="005321B6"/>
    <w:rsid w:val="005368B4"/>
    <w:rsid w:val="00536995"/>
    <w:rsid w:val="0053766A"/>
    <w:rsid w:val="00541D1D"/>
    <w:rsid w:val="005427AA"/>
    <w:rsid w:val="00544549"/>
    <w:rsid w:val="00544C65"/>
    <w:rsid w:val="005479A4"/>
    <w:rsid w:val="00552732"/>
    <w:rsid w:val="0055687A"/>
    <w:rsid w:val="00556D25"/>
    <w:rsid w:val="00556E27"/>
    <w:rsid w:val="00556E95"/>
    <w:rsid w:val="00561D2F"/>
    <w:rsid w:val="005637AE"/>
    <w:rsid w:val="00565E5D"/>
    <w:rsid w:val="00567796"/>
    <w:rsid w:val="005679AF"/>
    <w:rsid w:val="00570BBC"/>
    <w:rsid w:val="00571B51"/>
    <w:rsid w:val="00575F2A"/>
    <w:rsid w:val="00581590"/>
    <w:rsid w:val="00592D23"/>
    <w:rsid w:val="00592D56"/>
    <w:rsid w:val="0059323A"/>
    <w:rsid w:val="005A09DF"/>
    <w:rsid w:val="005A29B4"/>
    <w:rsid w:val="005A4B38"/>
    <w:rsid w:val="005B2F89"/>
    <w:rsid w:val="005B4BD8"/>
    <w:rsid w:val="005B4D30"/>
    <w:rsid w:val="005B5FF7"/>
    <w:rsid w:val="005B7D4A"/>
    <w:rsid w:val="005C1460"/>
    <w:rsid w:val="005D06CB"/>
    <w:rsid w:val="005D2D70"/>
    <w:rsid w:val="005D3DB8"/>
    <w:rsid w:val="005D4119"/>
    <w:rsid w:val="005E3C39"/>
    <w:rsid w:val="005E7EFE"/>
    <w:rsid w:val="005F1BBC"/>
    <w:rsid w:val="005F4FE6"/>
    <w:rsid w:val="005F5BCA"/>
    <w:rsid w:val="005F7206"/>
    <w:rsid w:val="00600DB5"/>
    <w:rsid w:val="00603BE1"/>
    <w:rsid w:val="00607971"/>
    <w:rsid w:val="00613BFB"/>
    <w:rsid w:val="00613E8E"/>
    <w:rsid w:val="006145A7"/>
    <w:rsid w:val="006167AB"/>
    <w:rsid w:val="00617613"/>
    <w:rsid w:val="00621864"/>
    <w:rsid w:val="006254BF"/>
    <w:rsid w:val="00625684"/>
    <w:rsid w:val="006275C1"/>
    <w:rsid w:val="00630349"/>
    <w:rsid w:val="006308EF"/>
    <w:rsid w:val="006312CC"/>
    <w:rsid w:val="006312E0"/>
    <w:rsid w:val="0063286D"/>
    <w:rsid w:val="0063286E"/>
    <w:rsid w:val="00632E34"/>
    <w:rsid w:val="00635480"/>
    <w:rsid w:val="006361DF"/>
    <w:rsid w:val="00641BCE"/>
    <w:rsid w:val="00642CB4"/>
    <w:rsid w:val="006502BE"/>
    <w:rsid w:val="00650DFF"/>
    <w:rsid w:val="0065257C"/>
    <w:rsid w:val="006542BD"/>
    <w:rsid w:val="00661363"/>
    <w:rsid w:val="006636D5"/>
    <w:rsid w:val="0066398D"/>
    <w:rsid w:val="0066420F"/>
    <w:rsid w:val="00670D9E"/>
    <w:rsid w:val="006719A9"/>
    <w:rsid w:val="00682E1B"/>
    <w:rsid w:val="00683799"/>
    <w:rsid w:val="00683C68"/>
    <w:rsid w:val="00684B0B"/>
    <w:rsid w:val="00684CAF"/>
    <w:rsid w:val="00687D6F"/>
    <w:rsid w:val="00690A19"/>
    <w:rsid w:val="00692C40"/>
    <w:rsid w:val="00693E56"/>
    <w:rsid w:val="0069632F"/>
    <w:rsid w:val="006A3489"/>
    <w:rsid w:val="006A702D"/>
    <w:rsid w:val="006B09F2"/>
    <w:rsid w:val="006B0A93"/>
    <w:rsid w:val="006B0C5B"/>
    <w:rsid w:val="006B47CE"/>
    <w:rsid w:val="006C376B"/>
    <w:rsid w:val="006D0779"/>
    <w:rsid w:val="006D19F0"/>
    <w:rsid w:val="006D406D"/>
    <w:rsid w:val="006D6738"/>
    <w:rsid w:val="006D6DDE"/>
    <w:rsid w:val="006D702F"/>
    <w:rsid w:val="006E0F76"/>
    <w:rsid w:val="006E46AC"/>
    <w:rsid w:val="006E76B6"/>
    <w:rsid w:val="006F3EC2"/>
    <w:rsid w:val="006F7567"/>
    <w:rsid w:val="006F7B04"/>
    <w:rsid w:val="007050ED"/>
    <w:rsid w:val="007070F2"/>
    <w:rsid w:val="007116A0"/>
    <w:rsid w:val="00720853"/>
    <w:rsid w:val="007233E1"/>
    <w:rsid w:val="00724165"/>
    <w:rsid w:val="00730698"/>
    <w:rsid w:val="00732BCF"/>
    <w:rsid w:val="00733C95"/>
    <w:rsid w:val="007425FC"/>
    <w:rsid w:val="00744A5B"/>
    <w:rsid w:val="00751559"/>
    <w:rsid w:val="007556D0"/>
    <w:rsid w:val="00756B81"/>
    <w:rsid w:val="00761683"/>
    <w:rsid w:val="00761A4A"/>
    <w:rsid w:val="00761AE7"/>
    <w:rsid w:val="0076306B"/>
    <w:rsid w:val="00774946"/>
    <w:rsid w:val="00775F36"/>
    <w:rsid w:val="00783A7C"/>
    <w:rsid w:val="00784199"/>
    <w:rsid w:val="00784BD8"/>
    <w:rsid w:val="00785795"/>
    <w:rsid w:val="00796682"/>
    <w:rsid w:val="007A54A1"/>
    <w:rsid w:val="007B2F63"/>
    <w:rsid w:val="007B3DF5"/>
    <w:rsid w:val="007B4AC6"/>
    <w:rsid w:val="007B524B"/>
    <w:rsid w:val="007B6C2F"/>
    <w:rsid w:val="007C1A45"/>
    <w:rsid w:val="007C3618"/>
    <w:rsid w:val="007C54A9"/>
    <w:rsid w:val="007C706F"/>
    <w:rsid w:val="007C748C"/>
    <w:rsid w:val="007C7B62"/>
    <w:rsid w:val="007D3FDD"/>
    <w:rsid w:val="007D6216"/>
    <w:rsid w:val="007D6F67"/>
    <w:rsid w:val="007E529D"/>
    <w:rsid w:val="007E54F8"/>
    <w:rsid w:val="007E6849"/>
    <w:rsid w:val="007F02F0"/>
    <w:rsid w:val="007F1062"/>
    <w:rsid w:val="007F2D0C"/>
    <w:rsid w:val="007F4BD5"/>
    <w:rsid w:val="007F6222"/>
    <w:rsid w:val="007F6D93"/>
    <w:rsid w:val="00800BF2"/>
    <w:rsid w:val="0080274C"/>
    <w:rsid w:val="00807D87"/>
    <w:rsid w:val="008110F0"/>
    <w:rsid w:val="008135AE"/>
    <w:rsid w:val="0081488E"/>
    <w:rsid w:val="00820DEC"/>
    <w:rsid w:val="00825B6F"/>
    <w:rsid w:val="008313C6"/>
    <w:rsid w:val="0083337C"/>
    <w:rsid w:val="00835FFA"/>
    <w:rsid w:val="00844082"/>
    <w:rsid w:val="00851318"/>
    <w:rsid w:val="00855413"/>
    <w:rsid w:val="00855431"/>
    <w:rsid w:val="00862E8A"/>
    <w:rsid w:val="00863388"/>
    <w:rsid w:val="00867888"/>
    <w:rsid w:val="00870DE8"/>
    <w:rsid w:val="00871A5B"/>
    <w:rsid w:val="00871EEF"/>
    <w:rsid w:val="0087256F"/>
    <w:rsid w:val="00874D76"/>
    <w:rsid w:val="00875DA2"/>
    <w:rsid w:val="00880993"/>
    <w:rsid w:val="008851DA"/>
    <w:rsid w:val="00890B65"/>
    <w:rsid w:val="00891CB4"/>
    <w:rsid w:val="00892908"/>
    <w:rsid w:val="00893C31"/>
    <w:rsid w:val="00895DE0"/>
    <w:rsid w:val="00897239"/>
    <w:rsid w:val="008A062A"/>
    <w:rsid w:val="008A1FFF"/>
    <w:rsid w:val="008A2911"/>
    <w:rsid w:val="008A45A5"/>
    <w:rsid w:val="008B0AF7"/>
    <w:rsid w:val="008B1321"/>
    <w:rsid w:val="008B510C"/>
    <w:rsid w:val="008B6910"/>
    <w:rsid w:val="008C2724"/>
    <w:rsid w:val="008C31FE"/>
    <w:rsid w:val="008C335E"/>
    <w:rsid w:val="008C486E"/>
    <w:rsid w:val="008D2522"/>
    <w:rsid w:val="008D2743"/>
    <w:rsid w:val="008D3A9F"/>
    <w:rsid w:val="008D4233"/>
    <w:rsid w:val="008D45BE"/>
    <w:rsid w:val="008D4A3A"/>
    <w:rsid w:val="008D5F35"/>
    <w:rsid w:val="008D61F6"/>
    <w:rsid w:val="008E204C"/>
    <w:rsid w:val="008F4C10"/>
    <w:rsid w:val="00900FD8"/>
    <w:rsid w:val="00901AFC"/>
    <w:rsid w:val="00902D27"/>
    <w:rsid w:val="009068BC"/>
    <w:rsid w:val="00907A85"/>
    <w:rsid w:val="00911169"/>
    <w:rsid w:val="0091380F"/>
    <w:rsid w:val="009146AE"/>
    <w:rsid w:val="009155C2"/>
    <w:rsid w:val="00915727"/>
    <w:rsid w:val="009161C4"/>
    <w:rsid w:val="00925A41"/>
    <w:rsid w:val="0092654E"/>
    <w:rsid w:val="00926E45"/>
    <w:rsid w:val="00930462"/>
    <w:rsid w:val="00930F2B"/>
    <w:rsid w:val="00932C5C"/>
    <w:rsid w:val="00933AAB"/>
    <w:rsid w:val="00934977"/>
    <w:rsid w:val="00937B4A"/>
    <w:rsid w:val="0094112F"/>
    <w:rsid w:val="009420F0"/>
    <w:rsid w:val="009424CC"/>
    <w:rsid w:val="00943500"/>
    <w:rsid w:val="009441B9"/>
    <w:rsid w:val="00947397"/>
    <w:rsid w:val="00950243"/>
    <w:rsid w:val="0095223D"/>
    <w:rsid w:val="009546FD"/>
    <w:rsid w:val="009568E7"/>
    <w:rsid w:val="009577BF"/>
    <w:rsid w:val="009620F9"/>
    <w:rsid w:val="00966A51"/>
    <w:rsid w:val="00970230"/>
    <w:rsid w:val="009707BD"/>
    <w:rsid w:val="00974B1C"/>
    <w:rsid w:val="00977D4F"/>
    <w:rsid w:val="00977EC0"/>
    <w:rsid w:val="00980A2F"/>
    <w:rsid w:val="00980B5C"/>
    <w:rsid w:val="00986379"/>
    <w:rsid w:val="0099025A"/>
    <w:rsid w:val="0099560D"/>
    <w:rsid w:val="009A1969"/>
    <w:rsid w:val="009A56EC"/>
    <w:rsid w:val="009A6DF4"/>
    <w:rsid w:val="009A766B"/>
    <w:rsid w:val="009B0030"/>
    <w:rsid w:val="009B11C7"/>
    <w:rsid w:val="009B18B4"/>
    <w:rsid w:val="009C38DF"/>
    <w:rsid w:val="009C5D48"/>
    <w:rsid w:val="009C6235"/>
    <w:rsid w:val="009C6BDF"/>
    <w:rsid w:val="009D220A"/>
    <w:rsid w:val="009D258A"/>
    <w:rsid w:val="009D5780"/>
    <w:rsid w:val="009D7219"/>
    <w:rsid w:val="009D79DF"/>
    <w:rsid w:val="009E05D0"/>
    <w:rsid w:val="009E7D98"/>
    <w:rsid w:val="009F2467"/>
    <w:rsid w:val="009F5BCC"/>
    <w:rsid w:val="009F6101"/>
    <w:rsid w:val="009F6CC4"/>
    <w:rsid w:val="009F7DC7"/>
    <w:rsid w:val="00A019EB"/>
    <w:rsid w:val="00A01DEF"/>
    <w:rsid w:val="00A02C21"/>
    <w:rsid w:val="00A02D37"/>
    <w:rsid w:val="00A116CE"/>
    <w:rsid w:val="00A14AEA"/>
    <w:rsid w:val="00A1670E"/>
    <w:rsid w:val="00A20115"/>
    <w:rsid w:val="00A21EBC"/>
    <w:rsid w:val="00A22186"/>
    <w:rsid w:val="00A22DF6"/>
    <w:rsid w:val="00A24EB6"/>
    <w:rsid w:val="00A257F3"/>
    <w:rsid w:val="00A26BDC"/>
    <w:rsid w:val="00A30876"/>
    <w:rsid w:val="00A32086"/>
    <w:rsid w:val="00A334B6"/>
    <w:rsid w:val="00A337BF"/>
    <w:rsid w:val="00A368BB"/>
    <w:rsid w:val="00A373F2"/>
    <w:rsid w:val="00A37697"/>
    <w:rsid w:val="00A377D5"/>
    <w:rsid w:val="00A40560"/>
    <w:rsid w:val="00A40FF6"/>
    <w:rsid w:val="00A427A1"/>
    <w:rsid w:val="00A42ACC"/>
    <w:rsid w:val="00A44B82"/>
    <w:rsid w:val="00A52FEB"/>
    <w:rsid w:val="00A54C2F"/>
    <w:rsid w:val="00A60727"/>
    <w:rsid w:val="00A60E4C"/>
    <w:rsid w:val="00A64495"/>
    <w:rsid w:val="00A65413"/>
    <w:rsid w:val="00A66C6F"/>
    <w:rsid w:val="00A67F9A"/>
    <w:rsid w:val="00A74806"/>
    <w:rsid w:val="00A75B08"/>
    <w:rsid w:val="00A76E02"/>
    <w:rsid w:val="00A80F74"/>
    <w:rsid w:val="00A82729"/>
    <w:rsid w:val="00A863F9"/>
    <w:rsid w:val="00A97419"/>
    <w:rsid w:val="00A97650"/>
    <w:rsid w:val="00AA10D7"/>
    <w:rsid w:val="00AA1457"/>
    <w:rsid w:val="00AA1989"/>
    <w:rsid w:val="00AA256E"/>
    <w:rsid w:val="00AA761E"/>
    <w:rsid w:val="00AB6CC0"/>
    <w:rsid w:val="00AB79A9"/>
    <w:rsid w:val="00AD1CA9"/>
    <w:rsid w:val="00AD2E7F"/>
    <w:rsid w:val="00AD3C46"/>
    <w:rsid w:val="00AD6545"/>
    <w:rsid w:val="00AE7EDC"/>
    <w:rsid w:val="00AF5F0B"/>
    <w:rsid w:val="00AF78B9"/>
    <w:rsid w:val="00B001E3"/>
    <w:rsid w:val="00B02E23"/>
    <w:rsid w:val="00B035C0"/>
    <w:rsid w:val="00B048C7"/>
    <w:rsid w:val="00B06FDE"/>
    <w:rsid w:val="00B101E1"/>
    <w:rsid w:val="00B12360"/>
    <w:rsid w:val="00B12FCC"/>
    <w:rsid w:val="00B17308"/>
    <w:rsid w:val="00B25861"/>
    <w:rsid w:val="00B25A50"/>
    <w:rsid w:val="00B25DB1"/>
    <w:rsid w:val="00B33542"/>
    <w:rsid w:val="00B34828"/>
    <w:rsid w:val="00B371BE"/>
    <w:rsid w:val="00B411ED"/>
    <w:rsid w:val="00B4170C"/>
    <w:rsid w:val="00B41AED"/>
    <w:rsid w:val="00B426B7"/>
    <w:rsid w:val="00B43D38"/>
    <w:rsid w:val="00B44718"/>
    <w:rsid w:val="00B45AD5"/>
    <w:rsid w:val="00B475A1"/>
    <w:rsid w:val="00B54B08"/>
    <w:rsid w:val="00B54DE9"/>
    <w:rsid w:val="00B55208"/>
    <w:rsid w:val="00B5685A"/>
    <w:rsid w:val="00B57E90"/>
    <w:rsid w:val="00B64107"/>
    <w:rsid w:val="00B642A4"/>
    <w:rsid w:val="00B647B0"/>
    <w:rsid w:val="00B662D0"/>
    <w:rsid w:val="00B664C3"/>
    <w:rsid w:val="00B66715"/>
    <w:rsid w:val="00B67B58"/>
    <w:rsid w:val="00B70855"/>
    <w:rsid w:val="00B807BC"/>
    <w:rsid w:val="00B81287"/>
    <w:rsid w:val="00B8263E"/>
    <w:rsid w:val="00B867C9"/>
    <w:rsid w:val="00B9145C"/>
    <w:rsid w:val="00B92F01"/>
    <w:rsid w:val="00B95098"/>
    <w:rsid w:val="00B953E2"/>
    <w:rsid w:val="00B97C3D"/>
    <w:rsid w:val="00BA646F"/>
    <w:rsid w:val="00BB0E18"/>
    <w:rsid w:val="00BB3B54"/>
    <w:rsid w:val="00BC4DD4"/>
    <w:rsid w:val="00BD2F69"/>
    <w:rsid w:val="00BD2FC4"/>
    <w:rsid w:val="00BD427A"/>
    <w:rsid w:val="00BD56C8"/>
    <w:rsid w:val="00BE00C0"/>
    <w:rsid w:val="00BE0AB7"/>
    <w:rsid w:val="00BE2FEC"/>
    <w:rsid w:val="00BE6B50"/>
    <w:rsid w:val="00BF2A9F"/>
    <w:rsid w:val="00BF2D5F"/>
    <w:rsid w:val="00BF3881"/>
    <w:rsid w:val="00C00931"/>
    <w:rsid w:val="00C041BE"/>
    <w:rsid w:val="00C04E23"/>
    <w:rsid w:val="00C1021C"/>
    <w:rsid w:val="00C11555"/>
    <w:rsid w:val="00C13CF8"/>
    <w:rsid w:val="00C148C6"/>
    <w:rsid w:val="00C155E3"/>
    <w:rsid w:val="00C16556"/>
    <w:rsid w:val="00C204DF"/>
    <w:rsid w:val="00C212E1"/>
    <w:rsid w:val="00C2150A"/>
    <w:rsid w:val="00C245B6"/>
    <w:rsid w:val="00C267DE"/>
    <w:rsid w:val="00C27657"/>
    <w:rsid w:val="00C30550"/>
    <w:rsid w:val="00C30AED"/>
    <w:rsid w:val="00C34E3F"/>
    <w:rsid w:val="00C40DB9"/>
    <w:rsid w:val="00C41C98"/>
    <w:rsid w:val="00C41EBF"/>
    <w:rsid w:val="00C4713A"/>
    <w:rsid w:val="00C50BE0"/>
    <w:rsid w:val="00C5316E"/>
    <w:rsid w:val="00C5726B"/>
    <w:rsid w:val="00C615E3"/>
    <w:rsid w:val="00C619E7"/>
    <w:rsid w:val="00C6417B"/>
    <w:rsid w:val="00C6727C"/>
    <w:rsid w:val="00C71114"/>
    <w:rsid w:val="00C71DC0"/>
    <w:rsid w:val="00C731BB"/>
    <w:rsid w:val="00C73669"/>
    <w:rsid w:val="00C74878"/>
    <w:rsid w:val="00C76A19"/>
    <w:rsid w:val="00C7763E"/>
    <w:rsid w:val="00C824E0"/>
    <w:rsid w:val="00C83396"/>
    <w:rsid w:val="00C8431D"/>
    <w:rsid w:val="00C872AE"/>
    <w:rsid w:val="00C92B28"/>
    <w:rsid w:val="00C9321C"/>
    <w:rsid w:val="00C94A01"/>
    <w:rsid w:val="00CA4F94"/>
    <w:rsid w:val="00CA541A"/>
    <w:rsid w:val="00CA778F"/>
    <w:rsid w:val="00CA7D54"/>
    <w:rsid w:val="00CA7E54"/>
    <w:rsid w:val="00CB0C72"/>
    <w:rsid w:val="00CB37DD"/>
    <w:rsid w:val="00CB388C"/>
    <w:rsid w:val="00CB3EED"/>
    <w:rsid w:val="00CB44E0"/>
    <w:rsid w:val="00CB4A24"/>
    <w:rsid w:val="00CB4F9B"/>
    <w:rsid w:val="00CB7E61"/>
    <w:rsid w:val="00CC7BBA"/>
    <w:rsid w:val="00CD3C7E"/>
    <w:rsid w:val="00CD47F9"/>
    <w:rsid w:val="00CD6809"/>
    <w:rsid w:val="00CD7045"/>
    <w:rsid w:val="00CE0135"/>
    <w:rsid w:val="00CE2F40"/>
    <w:rsid w:val="00CE34F4"/>
    <w:rsid w:val="00CF05CF"/>
    <w:rsid w:val="00CF2865"/>
    <w:rsid w:val="00CF2BEF"/>
    <w:rsid w:val="00CF35EA"/>
    <w:rsid w:val="00CF618D"/>
    <w:rsid w:val="00CF754B"/>
    <w:rsid w:val="00D10B3A"/>
    <w:rsid w:val="00D11C44"/>
    <w:rsid w:val="00D11E9F"/>
    <w:rsid w:val="00D13744"/>
    <w:rsid w:val="00D13C35"/>
    <w:rsid w:val="00D1443E"/>
    <w:rsid w:val="00D17368"/>
    <w:rsid w:val="00D21577"/>
    <w:rsid w:val="00D22D1B"/>
    <w:rsid w:val="00D23279"/>
    <w:rsid w:val="00D378AE"/>
    <w:rsid w:val="00D37E22"/>
    <w:rsid w:val="00D44EA6"/>
    <w:rsid w:val="00D4536B"/>
    <w:rsid w:val="00D521E2"/>
    <w:rsid w:val="00D62C4C"/>
    <w:rsid w:val="00D633C7"/>
    <w:rsid w:val="00D63CC0"/>
    <w:rsid w:val="00D667C8"/>
    <w:rsid w:val="00D72157"/>
    <w:rsid w:val="00D772B2"/>
    <w:rsid w:val="00D77EF2"/>
    <w:rsid w:val="00D813C5"/>
    <w:rsid w:val="00D83D42"/>
    <w:rsid w:val="00D8669A"/>
    <w:rsid w:val="00D90A46"/>
    <w:rsid w:val="00D923FA"/>
    <w:rsid w:val="00D92C9B"/>
    <w:rsid w:val="00D92E99"/>
    <w:rsid w:val="00DA0310"/>
    <w:rsid w:val="00DA36FB"/>
    <w:rsid w:val="00DA4F15"/>
    <w:rsid w:val="00DA68B5"/>
    <w:rsid w:val="00DB47AA"/>
    <w:rsid w:val="00DC59D1"/>
    <w:rsid w:val="00DC7B28"/>
    <w:rsid w:val="00DD039F"/>
    <w:rsid w:val="00DD0D5E"/>
    <w:rsid w:val="00DD1750"/>
    <w:rsid w:val="00DD3C62"/>
    <w:rsid w:val="00DD41BF"/>
    <w:rsid w:val="00DD6F66"/>
    <w:rsid w:val="00DE0AEC"/>
    <w:rsid w:val="00DE242C"/>
    <w:rsid w:val="00DE266C"/>
    <w:rsid w:val="00DE311C"/>
    <w:rsid w:val="00DF21A9"/>
    <w:rsid w:val="00DF2377"/>
    <w:rsid w:val="00DF33B6"/>
    <w:rsid w:val="00DF6AAA"/>
    <w:rsid w:val="00E02626"/>
    <w:rsid w:val="00E06422"/>
    <w:rsid w:val="00E070CB"/>
    <w:rsid w:val="00E07419"/>
    <w:rsid w:val="00E07490"/>
    <w:rsid w:val="00E221E4"/>
    <w:rsid w:val="00E258EB"/>
    <w:rsid w:val="00E262C1"/>
    <w:rsid w:val="00E27931"/>
    <w:rsid w:val="00E300BB"/>
    <w:rsid w:val="00E42C09"/>
    <w:rsid w:val="00E43329"/>
    <w:rsid w:val="00E456E4"/>
    <w:rsid w:val="00E458BB"/>
    <w:rsid w:val="00E55909"/>
    <w:rsid w:val="00E55FC1"/>
    <w:rsid w:val="00E5606F"/>
    <w:rsid w:val="00E56187"/>
    <w:rsid w:val="00E56646"/>
    <w:rsid w:val="00E63A70"/>
    <w:rsid w:val="00E66021"/>
    <w:rsid w:val="00E6651B"/>
    <w:rsid w:val="00E70227"/>
    <w:rsid w:val="00E720C4"/>
    <w:rsid w:val="00E7294D"/>
    <w:rsid w:val="00E74D29"/>
    <w:rsid w:val="00E76B2C"/>
    <w:rsid w:val="00E85D72"/>
    <w:rsid w:val="00E92A7B"/>
    <w:rsid w:val="00E92FC0"/>
    <w:rsid w:val="00E938E3"/>
    <w:rsid w:val="00E9787C"/>
    <w:rsid w:val="00EA1301"/>
    <w:rsid w:val="00EA2054"/>
    <w:rsid w:val="00EB17DD"/>
    <w:rsid w:val="00EB43F6"/>
    <w:rsid w:val="00EB5ADF"/>
    <w:rsid w:val="00EB70BE"/>
    <w:rsid w:val="00EC0026"/>
    <w:rsid w:val="00EC0ABE"/>
    <w:rsid w:val="00EC268E"/>
    <w:rsid w:val="00EC2F1A"/>
    <w:rsid w:val="00EC4A08"/>
    <w:rsid w:val="00EC6F13"/>
    <w:rsid w:val="00ED0DB8"/>
    <w:rsid w:val="00ED14B9"/>
    <w:rsid w:val="00ED2C03"/>
    <w:rsid w:val="00ED3A9B"/>
    <w:rsid w:val="00ED5634"/>
    <w:rsid w:val="00ED6278"/>
    <w:rsid w:val="00ED6401"/>
    <w:rsid w:val="00EE522C"/>
    <w:rsid w:val="00EE5789"/>
    <w:rsid w:val="00EE7CAF"/>
    <w:rsid w:val="00EF0CAD"/>
    <w:rsid w:val="00EF4B39"/>
    <w:rsid w:val="00EF5318"/>
    <w:rsid w:val="00F01556"/>
    <w:rsid w:val="00F11518"/>
    <w:rsid w:val="00F11C0B"/>
    <w:rsid w:val="00F146B2"/>
    <w:rsid w:val="00F2088C"/>
    <w:rsid w:val="00F213B1"/>
    <w:rsid w:val="00F26FCC"/>
    <w:rsid w:val="00F2764A"/>
    <w:rsid w:val="00F33235"/>
    <w:rsid w:val="00F34F41"/>
    <w:rsid w:val="00F36316"/>
    <w:rsid w:val="00F364A2"/>
    <w:rsid w:val="00F36F4F"/>
    <w:rsid w:val="00F46C1B"/>
    <w:rsid w:val="00F46F34"/>
    <w:rsid w:val="00F46F68"/>
    <w:rsid w:val="00F47433"/>
    <w:rsid w:val="00F52070"/>
    <w:rsid w:val="00F52672"/>
    <w:rsid w:val="00F53E32"/>
    <w:rsid w:val="00F60A34"/>
    <w:rsid w:val="00F71D24"/>
    <w:rsid w:val="00F75705"/>
    <w:rsid w:val="00F75A6F"/>
    <w:rsid w:val="00F77BFE"/>
    <w:rsid w:val="00F80641"/>
    <w:rsid w:val="00F825B4"/>
    <w:rsid w:val="00F841C6"/>
    <w:rsid w:val="00F85FC3"/>
    <w:rsid w:val="00F904B4"/>
    <w:rsid w:val="00F916E0"/>
    <w:rsid w:val="00F922FD"/>
    <w:rsid w:val="00F936D4"/>
    <w:rsid w:val="00F93A6A"/>
    <w:rsid w:val="00F945F2"/>
    <w:rsid w:val="00F97575"/>
    <w:rsid w:val="00FA4789"/>
    <w:rsid w:val="00FA5A94"/>
    <w:rsid w:val="00FA749C"/>
    <w:rsid w:val="00FB2937"/>
    <w:rsid w:val="00FB4D42"/>
    <w:rsid w:val="00FC05AD"/>
    <w:rsid w:val="00FC1886"/>
    <w:rsid w:val="00FC1C4C"/>
    <w:rsid w:val="00FC22DE"/>
    <w:rsid w:val="00FC27AB"/>
    <w:rsid w:val="00FC61E1"/>
    <w:rsid w:val="00FD00BC"/>
    <w:rsid w:val="00FD4464"/>
    <w:rsid w:val="00FD73D1"/>
    <w:rsid w:val="00FE5FFD"/>
    <w:rsid w:val="00FE769A"/>
    <w:rsid w:val="00FF1095"/>
    <w:rsid w:val="00FF15F1"/>
    <w:rsid w:val="00FF1CF3"/>
    <w:rsid w:val="00FF21D2"/>
    <w:rsid w:val="00FF35F8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EB666"/>
  <w15:chartTrackingRefBased/>
  <w15:docId w15:val="{CD4B7DD0-7D1F-4917-8622-BF86D752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 w:val="22"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38E3"/>
    <w:rPr>
      <w:rFonts w:eastAsia="Times New Roman"/>
      <w:b/>
      <w:bCs/>
      <w:sz w:val="22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styleId="Gitternetztabelle1hell">
    <w:name w:val="Grid Table 1 Light"/>
    <w:basedOn w:val="NormaleTabelle"/>
    <w:uiPriority w:val="46"/>
    <w:rsid w:val="0034788D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Besucht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styleId="Gitternetztabelle5dunkelAkzent3">
    <w:name w:val="Grid Table 5 Dark Accent 3"/>
    <w:basedOn w:val="NormaleTabelle"/>
    <w:uiPriority w:val="50"/>
    <w:rsid w:val="00A6072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ittlereSchattierung1-Akzent3">
    <w:name w:val="Medium Shading 1 Accent 3"/>
    <w:basedOn w:val="NormaleTabelle"/>
    <w:uiPriority w:val="63"/>
    <w:rsid w:val="00A60727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9A766B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enabsatz">
    <w:name w:val="List Paragraph"/>
    <w:basedOn w:val="Standard"/>
    <w:uiPriority w:val="34"/>
    <w:semiHidden/>
    <w:qFormat/>
    <w:rsid w:val="00E06422"/>
    <w:pPr>
      <w:ind w:left="720"/>
      <w:contextualSpacing/>
    </w:pPr>
  </w:style>
  <w:style w:type="table" w:styleId="Gitternetztabelle5dunkelAkzent1">
    <w:name w:val="Grid Table 5 Dark Accent 1"/>
    <w:basedOn w:val="NormaleTabelle"/>
    <w:uiPriority w:val="50"/>
    <w:rsid w:val="00FF35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5B9BD5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5B9BD5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B9BD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</w:style>
  <w:style w:type="table" w:styleId="Gitternetztabelle4Akzent1">
    <w:name w:val="Grid Table 4 Accent 1"/>
    <w:basedOn w:val="NormaleTabelle"/>
    <w:uiPriority w:val="49"/>
    <w:rsid w:val="00890B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Downloads\Template%20Anforderungsspezifik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5FD1-8B82-46E2-8B39-F75F8C00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Anforderungsspezifikation.dotx</Template>
  <TotalTime>0</TotalTime>
  <Pages>3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1053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Lukas Seglias</cp:lastModifiedBy>
  <cp:revision>1907</cp:revision>
  <cp:lastPrinted>2019-11-26T20:05:00Z</cp:lastPrinted>
  <dcterms:created xsi:type="dcterms:W3CDTF">2019-09-25T17:44:00Z</dcterms:created>
  <dcterms:modified xsi:type="dcterms:W3CDTF">2019-12-13T15:40:00Z</dcterms:modified>
</cp:coreProperties>
</file>